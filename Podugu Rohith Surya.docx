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6010" w:type="pct"/>
        <w:tblInd w:w="-954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864"/>
        <w:gridCol w:w="8947"/>
        <w:gridCol w:w="1016"/>
        <w:gridCol w:w="424"/>
      </w:tblGrid>
      <w:tr w:rsidR="00692703" w:rsidRPr="00CF1A49" w:rsidTr="00F8110E">
        <w:trPr>
          <w:gridAfter w:val="2"/>
          <w:wAfter w:w="1440" w:type="dxa"/>
          <w:trHeight w:hRule="exact" w:val="1800"/>
        </w:trPr>
        <w:tc>
          <w:tcPr>
            <w:tcW w:w="9811" w:type="dxa"/>
            <w:gridSpan w:val="2"/>
            <w:tcMar>
              <w:top w:w="0" w:type="dxa"/>
              <w:bottom w:w="0" w:type="dxa"/>
            </w:tcMar>
          </w:tcPr>
          <w:p w:rsidR="00692703" w:rsidRPr="00CF1A49" w:rsidRDefault="00B50068" w:rsidP="00F8110E">
            <w:pPr>
              <w:pStyle w:val="Title"/>
            </w:pPr>
            <w:r>
              <w:t>Podugu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Rohith Surya</w:t>
            </w:r>
          </w:p>
          <w:p w:rsidR="00692703" w:rsidRPr="00CF1A49" w:rsidRDefault="00B50068" w:rsidP="00913946">
            <w:pPr>
              <w:pStyle w:val="ContactInfo"/>
              <w:contextualSpacing w:val="0"/>
            </w:pPr>
            <w:r>
              <w:t xml:space="preserve">SASTRA </w:t>
            </w:r>
            <w:r w:rsidR="00833B38">
              <w:t xml:space="preserve">Deemed to be </w:t>
            </w:r>
            <w:r>
              <w:t>University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1070C736372E411DBBC0BCBEE34CFFA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833B38">
              <w:t xml:space="preserve">Phone Number: </w:t>
            </w:r>
            <w:r>
              <w:t>8489414631</w:t>
            </w:r>
          </w:p>
          <w:p w:rsidR="00692703" w:rsidRDefault="00B13F88" w:rsidP="00B50068">
            <w:pPr>
              <w:pStyle w:val="ContactInfoEmphasis"/>
              <w:contextualSpacing w:val="0"/>
            </w:pPr>
            <w:hyperlink r:id="rId7" w:history="1">
              <w:r w:rsidR="00241E02" w:rsidRPr="0085128D">
                <w:rPr>
                  <w:rStyle w:val="Hyperlink"/>
                </w:rPr>
                <w:t>prsurya1020@gmail.com</w:t>
              </w:r>
            </w:hyperlink>
          </w:p>
          <w:p w:rsidR="00241E02" w:rsidRDefault="00241E02" w:rsidP="00B50068">
            <w:pPr>
              <w:pStyle w:val="ContactInfoEmphasis"/>
              <w:contextualSpacing w:val="0"/>
              <w:rPr>
                <w:rStyle w:val="Hyperlink"/>
              </w:rPr>
            </w:pPr>
            <w:r>
              <w:t xml:space="preserve">GitHub Profile: </w:t>
            </w:r>
            <w:hyperlink r:id="rId8" w:history="1">
              <w:r w:rsidR="005B207F" w:rsidRPr="007B6468">
                <w:rPr>
                  <w:rStyle w:val="Hyperlink"/>
                </w:rPr>
                <w:t>https://github.com/RohithSurya</w:t>
              </w:r>
            </w:hyperlink>
          </w:p>
          <w:p w:rsidR="00BB15DE" w:rsidRDefault="00BB15DE" w:rsidP="00BB15DE">
            <w:pPr>
              <w:pStyle w:val="ContactInfoEmphasis"/>
              <w:contextualSpacing w:val="0"/>
              <w:jc w:val="left"/>
            </w:pPr>
          </w:p>
          <w:p w:rsidR="005B207F" w:rsidRDefault="005B207F" w:rsidP="00B50068">
            <w:pPr>
              <w:pStyle w:val="ContactInfoEmphasis"/>
              <w:contextualSpacing w:val="0"/>
            </w:pPr>
          </w:p>
          <w:p w:rsidR="005B207F" w:rsidRDefault="005B207F" w:rsidP="00B50068">
            <w:pPr>
              <w:pStyle w:val="ContactInfoEmphasis"/>
              <w:contextualSpacing w:val="0"/>
            </w:pPr>
          </w:p>
          <w:p w:rsidR="005B207F" w:rsidRDefault="005B207F" w:rsidP="00B50068">
            <w:pPr>
              <w:pStyle w:val="ContactInfoEmphasis"/>
              <w:contextualSpacing w:val="0"/>
            </w:pPr>
          </w:p>
          <w:p w:rsidR="005B207F" w:rsidRPr="00CF1A49" w:rsidRDefault="005B207F" w:rsidP="005B207F">
            <w:pPr>
              <w:pStyle w:val="ContactInfoEmphasis"/>
              <w:contextualSpacing w:val="0"/>
              <w:jc w:val="left"/>
            </w:pPr>
          </w:p>
        </w:tc>
      </w:tr>
      <w:tr w:rsidR="009571D8" w:rsidRPr="00CF1A49" w:rsidTr="00CA55A9">
        <w:trPr>
          <w:gridBefore w:val="1"/>
          <w:wBefore w:w="864" w:type="dxa"/>
        </w:trPr>
        <w:tc>
          <w:tcPr>
            <w:tcW w:w="10387" w:type="dxa"/>
            <w:gridSpan w:val="3"/>
            <w:tcMar>
              <w:top w:w="432" w:type="dxa"/>
            </w:tcMar>
          </w:tcPr>
          <w:p w:rsidR="001755A8" w:rsidRDefault="00B50068" w:rsidP="00B50068">
            <w:pPr>
              <w:pBdr>
                <w:bottom w:val="single" w:sz="12" w:space="1" w:color="auto"/>
              </w:pBdr>
              <w:spacing w:line="276" w:lineRule="auto"/>
              <w:contextualSpacing w:val="0"/>
              <w:rPr>
                <w:b/>
                <w:sz w:val="28"/>
              </w:rPr>
            </w:pPr>
            <w:r w:rsidRPr="00B50068">
              <w:rPr>
                <w:b/>
                <w:sz w:val="28"/>
              </w:rPr>
              <w:t>EDUCATION</w:t>
            </w:r>
          </w:p>
          <w:p w:rsidR="00B50068" w:rsidRDefault="008E1814" w:rsidP="00B50068">
            <w:pPr>
              <w:spacing w:line="276" w:lineRule="auto"/>
              <w:contextualSpacing w:val="0"/>
              <w:rPr>
                <w:b/>
                <w:sz w:val="28"/>
              </w:rPr>
            </w:pPr>
            <w:r>
              <w:rPr>
                <w:b/>
                <w:sz w:val="28"/>
              </w:rPr>
              <w:t>Thanjavur, Tamilnadu</w:t>
            </w:r>
            <w:r w:rsidR="00381A71">
              <w:rPr>
                <w:b/>
                <w:sz w:val="28"/>
              </w:rPr>
              <w:t xml:space="preserve">                     </w:t>
            </w:r>
            <w:r w:rsidR="00B50068">
              <w:rPr>
                <w:b/>
                <w:sz w:val="28"/>
              </w:rPr>
              <w:t xml:space="preserve">SASTRA </w:t>
            </w:r>
            <w:r w:rsidR="00381A71">
              <w:rPr>
                <w:b/>
                <w:sz w:val="28"/>
              </w:rPr>
              <w:t xml:space="preserve">Deemed to be </w:t>
            </w:r>
            <w:r w:rsidR="00B50068">
              <w:rPr>
                <w:b/>
                <w:sz w:val="28"/>
              </w:rPr>
              <w:t>University</w:t>
            </w:r>
          </w:p>
          <w:p w:rsidR="008B5606" w:rsidRDefault="00B50068" w:rsidP="009929BA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B.Tech Computer Science and Engineering</w:t>
            </w:r>
            <w:r w:rsidR="00FA2BBA">
              <w:rPr>
                <w:sz w:val="28"/>
              </w:rPr>
              <w:t>, 2015-2019(Ongoing). CGPA: 7.98</w:t>
            </w:r>
            <w:r>
              <w:rPr>
                <w:sz w:val="28"/>
              </w:rPr>
              <w:t>/10</w:t>
            </w:r>
          </w:p>
          <w:p w:rsidR="008E1814" w:rsidRDefault="008E1814" w:rsidP="008E1814"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Visakhapatnam, Andhra Pradesh</w:t>
            </w:r>
            <w:r w:rsidR="00381A71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 Sri Chaitanya Junior College</w:t>
            </w:r>
          </w:p>
          <w:p w:rsidR="008E1814" w:rsidRPr="008E1814" w:rsidRDefault="008E1814" w:rsidP="008E1814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sz w:val="28"/>
              </w:rPr>
            </w:pPr>
            <w:r>
              <w:rPr>
                <w:sz w:val="28"/>
              </w:rPr>
              <w:t xml:space="preserve">12th Education, Percentage: 96.0 </w:t>
            </w:r>
          </w:p>
          <w:p w:rsidR="00B50068" w:rsidRDefault="00B50068" w:rsidP="00B50068">
            <w:pPr>
              <w:pBdr>
                <w:bottom w:val="single" w:sz="12" w:space="1" w:color="auto"/>
              </w:pBdr>
              <w:spacing w:line="276" w:lineRule="auto"/>
              <w:contextualSpacing w:val="0"/>
              <w:rPr>
                <w:b/>
                <w:sz w:val="28"/>
              </w:rPr>
            </w:pPr>
            <w:r w:rsidRPr="00B50068">
              <w:rPr>
                <w:b/>
                <w:sz w:val="28"/>
              </w:rPr>
              <w:t>Technical Experience</w:t>
            </w:r>
          </w:p>
          <w:p w:rsidR="00B50068" w:rsidRDefault="008E1814" w:rsidP="00B50068">
            <w:pPr>
              <w:spacing w:line="276" w:lineRule="auto"/>
              <w:contextualSpacing w:val="0"/>
              <w:rPr>
                <w:b/>
                <w:sz w:val="28"/>
              </w:rPr>
            </w:pPr>
            <w:r>
              <w:rPr>
                <w:b/>
                <w:sz w:val="28"/>
              </w:rPr>
              <w:t>My Works</w:t>
            </w:r>
          </w:p>
          <w:p w:rsidR="008B5606" w:rsidRDefault="008B5606" w:rsidP="008B5606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Solved the n-queens problem using Min Conflict Algorithm (Local Search Algorithm). This algorithm can be used for getting near solutions in less time.</w:t>
            </w:r>
          </w:p>
          <w:p w:rsidR="008E1814" w:rsidRPr="008E1814" w:rsidRDefault="008B5606" w:rsidP="008E1814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b/>
                <w:sz w:val="28"/>
              </w:rPr>
            </w:pPr>
            <w:r w:rsidRPr="00477AB3">
              <w:rPr>
                <w:b/>
                <w:sz w:val="28"/>
              </w:rPr>
              <w:t>Da</w:t>
            </w:r>
            <w:r w:rsidR="00477AB3">
              <w:rPr>
                <w:b/>
                <w:sz w:val="28"/>
              </w:rPr>
              <w:t xml:space="preserve">ta Analysis on Udacity Data Set: </w:t>
            </w:r>
            <w:r w:rsidR="00477AB3">
              <w:rPr>
                <w:sz w:val="28"/>
              </w:rPr>
              <w:t xml:space="preserve"> Used python for data analysis to find the characteristics of students</w:t>
            </w:r>
            <w:r w:rsidR="00D7097A">
              <w:rPr>
                <w:sz w:val="28"/>
              </w:rPr>
              <w:t xml:space="preserve"> who will pass</w:t>
            </w:r>
            <w:r w:rsidR="00477AB3">
              <w:rPr>
                <w:sz w:val="28"/>
              </w:rPr>
              <w:t xml:space="preserve"> the project</w:t>
            </w:r>
            <w:r w:rsidR="00D7097A">
              <w:rPr>
                <w:sz w:val="28"/>
              </w:rPr>
              <w:t xml:space="preserve"> by analyzing the data set</w:t>
            </w:r>
            <w:r w:rsidR="00477AB3">
              <w:rPr>
                <w:sz w:val="28"/>
              </w:rPr>
              <w:t>.</w:t>
            </w:r>
          </w:p>
          <w:p w:rsidR="00FE288B" w:rsidRPr="00FE288B" w:rsidRDefault="008E1814" w:rsidP="00FE288B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Flappy ball game using p5js:</w:t>
            </w:r>
            <w:r>
              <w:rPr>
                <w:sz w:val="28"/>
              </w:rPr>
              <w:t xml:space="preserve"> Created a game using p5js (javascript framework)</w:t>
            </w:r>
            <w:r w:rsidR="00FE288B">
              <w:rPr>
                <w:sz w:val="28"/>
              </w:rPr>
              <w:t>. Link:</w:t>
            </w:r>
            <w:r w:rsidR="00FE288B">
              <w:rPr>
                <w:b/>
                <w:sz w:val="28"/>
              </w:rPr>
              <w:t xml:space="preserve"> </w:t>
            </w:r>
            <w:r w:rsidR="00FE288B" w:rsidRPr="00FE288B">
              <w:rPr>
                <w:b/>
                <w:sz w:val="28"/>
              </w:rPr>
              <w:t>https://editor.p5js.org/prsurya1020@gmail.com/sketches/SJ-y-Q6YQ</w:t>
            </w:r>
          </w:p>
          <w:p w:rsidR="00FE288B" w:rsidRPr="00FE288B" w:rsidRDefault="00FE288B" w:rsidP="00FE288B">
            <w:pPr>
              <w:spacing w:line="276" w:lineRule="auto"/>
              <w:rPr>
                <w:b/>
                <w:sz w:val="28"/>
              </w:rPr>
            </w:pPr>
          </w:p>
          <w:p w:rsidR="00EA151D" w:rsidRDefault="00EA151D" w:rsidP="00EA151D">
            <w:pPr>
              <w:spacing w:line="276" w:lineRule="auto"/>
              <w:contextualSpacing w:val="0"/>
              <w:rPr>
                <w:b/>
                <w:sz w:val="28"/>
              </w:rPr>
            </w:pPr>
            <w:r>
              <w:rPr>
                <w:b/>
                <w:sz w:val="28"/>
              </w:rPr>
              <w:t>Ongoing Projects</w:t>
            </w:r>
          </w:p>
          <w:p w:rsidR="00EA151D" w:rsidRPr="00BB15DE" w:rsidRDefault="00EA151D" w:rsidP="00EA151D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An Improved ID3 Algorithm for medical data classification: </w:t>
            </w:r>
            <w:r>
              <w:rPr>
                <w:sz w:val="28"/>
              </w:rPr>
              <w:t>A supervised learning algorithm for medical diagnosis of various health problems. We are going to use the following data sets: breast cancer, lung cancer, mammographic masses, statlog heart.</w:t>
            </w:r>
          </w:p>
          <w:p w:rsidR="00BB15DE" w:rsidRPr="00EA151D" w:rsidRDefault="00BB15DE" w:rsidP="00EA151D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Blog app using django: </w:t>
            </w:r>
            <w:r w:rsidR="008E1814">
              <w:rPr>
                <w:sz w:val="28"/>
              </w:rPr>
              <w:t xml:space="preserve"> D</w:t>
            </w:r>
            <w:r>
              <w:rPr>
                <w:sz w:val="28"/>
              </w:rPr>
              <w:t>jango app where users register and post their comments upon their topic of interests.</w:t>
            </w:r>
          </w:p>
          <w:p w:rsidR="00477AB3" w:rsidRDefault="00272C76" w:rsidP="00477AB3">
            <w:pPr>
              <w:pBdr>
                <w:bottom w:val="single" w:sz="12" w:space="1" w:color="auto"/>
              </w:pBd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Languages and Technologies</w:t>
            </w:r>
          </w:p>
          <w:p w:rsidR="00FD35CA" w:rsidRDefault="00272C76" w:rsidP="00272C76">
            <w:pPr>
              <w:spacing w:line="276" w:lineRule="auto"/>
              <w:rPr>
                <w:sz w:val="28"/>
              </w:rPr>
            </w:pPr>
            <w:r w:rsidRPr="00272C76">
              <w:rPr>
                <w:b/>
                <w:sz w:val="28"/>
              </w:rPr>
              <w:t>Programming Languages</w:t>
            </w:r>
            <w:r>
              <w:rPr>
                <w:b/>
                <w:sz w:val="28"/>
              </w:rPr>
              <w:t xml:space="preserve">: </w:t>
            </w:r>
            <w:r w:rsidRPr="00272C76">
              <w:rPr>
                <w:sz w:val="28"/>
              </w:rPr>
              <w:t>C</w:t>
            </w:r>
            <w:r w:rsidR="00F8110E">
              <w:rPr>
                <w:sz w:val="28"/>
              </w:rPr>
              <w:t xml:space="preserve"> (Proficient)</w:t>
            </w:r>
            <w:r>
              <w:rPr>
                <w:sz w:val="28"/>
              </w:rPr>
              <w:t>, C++, Java</w:t>
            </w:r>
            <w:r w:rsidR="00F8110E">
              <w:rPr>
                <w:sz w:val="28"/>
              </w:rPr>
              <w:t xml:space="preserve"> (Proficient)</w:t>
            </w:r>
            <w:r>
              <w:rPr>
                <w:sz w:val="28"/>
              </w:rPr>
              <w:t>, Python, Javascript (Novice), HTML</w:t>
            </w:r>
            <w:r w:rsidR="00FD35CA">
              <w:rPr>
                <w:sz w:val="28"/>
              </w:rPr>
              <w:t>, CSS</w:t>
            </w:r>
          </w:p>
          <w:p w:rsidR="00272C76" w:rsidRDefault="00BB15DE" w:rsidP="00272C76">
            <w:pPr>
              <w:spacing w:line="276" w:lineRule="auto"/>
              <w:rPr>
                <w:sz w:val="28"/>
              </w:rPr>
            </w:pPr>
            <w:r>
              <w:rPr>
                <w:b/>
                <w:sz w:val="28"/>
              </w:rPr>
              <w:t>Databases</w:t>
            </w:r>
            <w:r w:rsidR="00FD35CA" w:rsidRPr="00272C76">
              <w:rPr>
                <w:b/>
                <w:sz w:val="28"/>
              </w:rPr>
              <w:t>:</w:t>
            </w:r>
            <w:r w:rsidR="00FD35CA">
              <w:rPr>
                <w:b/>
                <w:sz w:val="28"/>
              </w:rPr>
              <w:t xml:space="preserve">  </w:t>
            </w:r>
            <w:r w:rsidR="00FD35CA">
              <w:rPr>
                <w:sz w:val="28"/>
              </w:rPr>
              <w:t>Oracle10g</w:t>
            </w:r>
          </w:p>
          <w:p w:rsidR="00F8110E" w:rsidRDefault="00F8110E" w:rsidP="00F8110E">
            <w:pPr>
              <w:spacing w:line="276" w:lineRule="auto"/>
              <w:rPr>
                <w:sz w:val="28"/>
              </w:rPr>
            </w:pPr>
            <w:r w:rsidRPr="00F8110E">
              <w:rPr>
                <w:b/>
                <w:sz w:val="28"/>
              </w:rPr>
              <w:t>Software</w:t>
            </w:r>
            <w:r>
              <w:rPr>
                <w:b/>
                <w:sz w:val="28"/>
              </w:rPr>
              <w:t>:</w:t>
            </w:r>
            <w:r w:rsidR="008E1814">
              <w:rPr>
                <w:sz w:val="28"/>
              </w:rPr>
              <w:t xml:space="preserve"> Jupyter Notebook, IntelliJ</w:t>
            </w:r>
            <w:r w:rsidR="00BB15DE">
              <w:rPr>
                <w:sz w:val="28"/>
              </w:rPr>
              <w:t>, Pycharm Professional</w:t>
            </w:r>
            <w:r>
              <w:rPr>
                <w:sz w:val="28"/>
              </w:rPr>
              <w:t>.</w:t>
            </w:r>
          </w:p>
          <w:p w:rsidR="00F8110E" w:rsidRPr="00F8110E" w:rsidRDefault="00F8110E" w:rsidP="00F8110E">
            <w:pPr>
              <w:spacing w:line="276" w:lineRule="auto"/>
              <w:rPr>
                <w:b/>
                <w:sz w:val="28"/>
              </w:rPr>
            </w:pPr>
            <w:r w:rsidRPr="00F8110E">
              <w:rPr>
                <w:b/>
                <w:sz w:val="28"/>
              </w:rPr>
              <w:t>Version Control Systems</w:t>
            </w:r>
            <w:r>
              <w:rPr>
                <w:b/>
                <w:sz w:val="28"/>
              </w:rPr>
              <w:t xml:space="preserve">: </w:t>
            </w:r>
            <w:r w:rsidRPr="00F8110E">
              <w:rPr>
                <w:sz w:val="28"/>
              </w:rPr>
              <w:t>G</w:t>
            </w:r>
            <w:r>
              <w:rPr>
                <w:sz w:val="28"/>
              </w:rPr>
              <w:t>it and GitHub.</w:t>
            </w:r>
          </w:p>
          <w:p w:rsidR="00241E02" w:rsidRDefault="00F8110E" w:rsidP="00F8110E">
            <w:pPr>
              <w:spacing w:line="276" w:lineRule="auto"/>
              <w:rPr>
                <w:sz w:val="28"/>
              </w:rPr>
            </w:pPr>
            <w:r w:rsidRPr="00F8110E">
              <w:rPr>
                <w:b/>
                <w:sz w:val="28"/>
              </w:rPr>
              <w:t>Other Skills</w:t>
            </w:r>
            <w:r>
              <w:rPr>
                <w:b/>
                <w:sz w:val="28"/>
              </w:rPr>
              <w:t xml:space="preserve">: </w:t>
            </w:r>
            <w:r w:rsidRPr="00F8110E">
              <w:rPr>
                <w:sz w:val="28"/>
              </w:rPr>
              <w:t>Shell Pro</w:t>
            </w:r>
            <w:r w:rsidR="00FD35CA">
              <w:rPr>
                <w:sz w:val="28"/>
              </w:rPr>
              <w:t>gramming, Django</w:t>
            </w:r>
            <w:r w:rsidR="008E1814">
              <w:rPr>
                <w:sz w:val="28"/>
              </w:rPr>
              <w:t>, Hadoop Map Reduce, Linux</w:t>
            </w:r>
            <w:r w:rsidR="007626E2">
              <w:rPr>
                <w:sz w:val="28"/>
              </w:rPr>
              <w:t>, Numpy, Pandas</w:t>
            </w:r>
          </w:p>
          <w:p w:rsidR="00CA55A9" w:rsidRDefault="00CA55A9" w:rsidP="00CA55A9">
            <w:pPr>
              <w:pBdr>
                <w:bottom w:val="single" w:sz="12" w:space="1" w:color="auto"/>
              </w:pBd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Areas Of Interest</w:t>
            </w:r>
          </w:p>
          <w:p w:rsidR="00CA55A9" w:rsidRDefault="00BB15DE" w:rsidP="00F8110E">
            <w:p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Database Management Systems, Data Structures</w:t>
            </w:r>
          </w:p>
          <w:p w:rsidR="00241E02" w:rsidRDefault="00241E02" w:rsidP="00241E02">
            <w:pPr>
              <w:pBdr>
                <w:bottom w:val="single" w:sz="12" w:space="1" w:color="auto"/>
              </w:pBd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Strengths</w:t>
            </w:r>
          </w:p>
          <w:p w:rsidR="00241E02" w:rsidRDefault="00241E02" w:rsidP="00241E02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Hard Worker</w:t>
            </w:r>
            <w:r w:rsidR="009929BA">
              <w:rPr>
                <w:sz w:val="28"/>
              </w:rPr>
              <w:t>,</w:t>
            </w:r>
            <w:r w:rsidR="00FE288B">
              <w:rPr>
                <w:sz w:val="28"/>
              </w:rPr>
              <w:t xml:space="preserve"> Adaptive to work with emerging technologies</w:t>
            </w:r>
          </w:p>
          <w:p w:rsidR="00241E02" w:rsidRDefault="00FD35CA" w:rsidP="00241E02">
            <w:pPr>
              <w:pBdr>
                <w:bottom w:val="single" w:sz="12" w:space="1" w:color="auto"/>
              </w:pBd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Hobbies</w:t>
            </w:r>
          </w:p>
          <w:p w:rsidR="00241E02" w:rsidRDefault="00FD35CA" w:rsidP="00241E02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Reading Books</w:t>
            </w:r>
          </w:p>
          <w:p w:rsidR="00C563FF" w:rsidRDefault="00C563FF" w:rsidP="00C563FF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Creating Webpage</w:t>
            </w:r>
            <w:r w:rsidR="00A320EF">
              <w:rPr>
                <w:sz w:val="28"/>
              </w:rPr>
              <w:t>s</w:t>
            </w:r>
          </w:p>
          <w:p w:rsidR="00FE288B" w:rsidRDefault="00FE288B" w:rsidP="00C563FF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Learning new frameworks</w:t>
            </w:r>
          </w:p>
          <w:p w:rsidR="00C563FF" w:rsidRDefault="00C563FF" w:rsidP="00C563FF">
            <w:pPr>
              <w:pBdr>
                <w:bottom w:val="single" w:sz="12" w:space="1" w:color="auto"/>
              </w:pBd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Workshops</w:t>
            </w:r>
          </w:p>
          <w:p w:rsidR="00C563FF" w:rsidRDefault="00C563FF" w:rsidP="00C563FF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Attended a one day Scilab workshop conducted by SASTRA Un</w:t>
            </w:r>
            <w:r w:rsidR="0090408C">
              <w:rPr>
                <w:sz w:val="28"/>
              </w:rPr>
              <w:t>i</w:t>
            </w:r>
            <w:r>
              <w:rPr>
                <w:sz w:val="28"/>
              </w:rPr>
              <w:t>versity.</w:t>
            </w:r>
          </w:p>
          <w:p w:rsidR="00C563FF" w:rsidRDefault="00C563FF" w:rsidP="00C563FF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Attended a two day Entrepreneurship awareness drive organized by ED-CELL SASTRA Deemed to be University.</w:t>
            </w:r>
          </w:p>
          <w:p w:rsidR="00C563FF" w:rsidRDefault="005B207F" w:rsidP="00C563FF">
            <w:pPr>
              <w:pBdr>
                <w:bottom w:val="single" w:sz="12" w:space="1" w:color="auto"/>
              </w:pBd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Online Courses</w:t>
            </w:r>
          </w:p>
          <w:p w:rsidR="005B207F" w:rsidRDefault="005B207F" w:rsidP="005B207F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Udacity</w:t>
            </w:r>
          </w:p>
          <w:p w:rsidR="005B207F" w:rsidRDefault="005B207F" w:rsidP="005B207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How to use Git and Github.</w:t>
            </w:r>
          </w:p>
          <w:p w:rsidR="005B207F" w:rsidRDefault="005B207F" w:rsidP="005B207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 to Data Analysis</w:t>
            </w:r>
          </w:p>
          <w:p w:rsidR="00FE288B" w:rsidRPr="00FE288B" w:rsidRDefault="00E6505B" w:rsidP="005B207F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 to Map Reduce</w:t>
            </w:r>
            <w:bookmarkStart w:id="0" w:name="_GoBack"/>
            <w:bookmarkEnd w:id="0"/>
          </w:p>
          <w:p w:rsidR="005B207F" w:rsidRDefault="00EB223C" w:rsidP="005B207F">
            <w:pPr>
              <w:pBdr>
                <w:bottom w:val="single" w:sz="12" w:space="1" w:color="auto"/>
              </w:pBd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Extra-Curricular Activities </w:t>
            </w:r>
          </w:p>
          <w:p w:rsidR="005B207F" w:rsidRPr="00EB223C" w:rsidRDefault="00EB223C" w:rsidP="00EB223C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sz w:val="28"/>
                <w:szCs w:val="28"/>
              </w:rPr>
            </w:pPr>
            <w:r w:rsidRPr="00EB223C">
              <w:rPr>
                <w:rFonts w:ascii="Segoe UI" w:hAnsi="Segoe UI" w:cs="Segoe UI"/>
                <w:color w:val="212529"/>
                <w:sz w:val="28"/>
                <w:szCs w:val="28"/>
              </w:rPr>
              <w:t>Trekking of 28km from Munnar to Kodaikanal</w:t>
            </w:r>
            <w:r>
              <w:rPr>
                <w:rFonts w:ascii="Segoe UI" w:hAnsi="Segoe UI" w:cs="Segoe UI"/>
                <w:color w:val="212529"/>
                <w:sz w:val="28"/>
                <w:szCs w:val="28"/>
              </w:rPr>
              <w:t>.</w:t>
            </w:r>
          </w:p>
          <w:p w:rsidR="00EB223C" w:rsidRPr="008E1814" w:rsidRDefault="00EB223C" w:rsidP="008E1814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212529"/>
                <w:sz w:val="28"/>
                <w:szCs w:val="28"/>
              </w:rPr>
              <w:t>Secured 1</w:t>
            </w:r>
            <w:r w:rsidRPr="00EB223C">
              <w:rPr>
                <w:rFonts w:ascii="Segoe UI" w:hAnsi="Segoe UI" w:cs="Segoe UI"/>
                <w:color w:val="212529"/>
                <w:sz w:val="28"/>
                <w:szCs w:val="28"/>
                <w:vertAlign w:val="superscript"/>
              </w:rPr>
              <w:t>st</w:t>
            </w:r>
            <w:r>
              <w:rPr>
                <w:rFonts w:ascii="Segoe UI" w:hAnsi="Segoe UI" w:cs="Segoe UI"/>
                <w:color w:val="212529"/>
                <w:sz w:val="28"/>
                <w:szCs w:val="28"/>
              </w:rPr>
              <w:t xml:space="preserve"> in CV Raman Science Talent test which is conducted by my school in 10</w:t>
            </w:r>
            <w:r w:rsidRPr="00EB223C">
              <w:rPr>
                <w:rFonts w:ascii="Segoe UI" w:hAnsi="Segoe UI" w:cs="Segoe UI"/>
                <w:color w:val="212529"/>
                <w:sz w:val="28"/>
                <w:szCs w:val="28"/>
                <w:vertAlign w:val="superscript"/>
              </w:rPr>
              <w:t>th</w:t>
            </w:r>
            <w:r>
              <w:rPr>
                <w:rFonts w:ascii="Segoe UI" w:hAnsi="Segoe UI" w:cs="Segoe UI"/>
                <w:color w:val="212529"/>
                <w:sz w:val="28"/>
                <w:szCs w:val="28"/>
              </w:rPr>
              <w:t xml:space="preserve"> class.</w:t>
            </w:r>
          </w:p>
        </w:tc>
      </w:tr>
      <w:tr w:rsidR="00B50068" w:rsidRPr="00CF1A49" w:rsidTr="00F8110E">
        <w:trPr>
          <w:gridAfter w:val="2"/>
          <w:wAfter w:w="1440" w:type="dxa"/>
        </w:trPr>
        <w:tc>
          <w:tcPr>
            <w:tcW w:w="9811" w:type="dxa"/>
            <w:gridSpan w:val="2"/>
            <w:tcMar>
              <w:top w:w="432" w:type="dxa"/>
            </w:tcMar>
          </w:tcPr>
          <w:p w:rsidR="00B50068" w:rsidRDefault="00B50068" w:rsidP="00C563FF">
            <w:pPr>
              <w:rPr>
                <w:sz w:val="28"/>
              </w:rPr>
            </w:pPr>
          </w:p>
        </w:tc>
      </w:tr>
      <w:tr w:rsidR="00241E02" w:rsidRPr="00CF1A49" w:rsidTr="00F8110E">
        <w:trPr>
          <w:gridAfter w:val="2"/>
          <w:wAfter w:w="1440" w:type="dxa"/>
        </w:trPr>
        <w:tc>
          <w:tcPr>
            <w:tcW w:w="9811" w:type="dxa"/>
            <w:gridSpan w:val="2"/>
            <w:tcMar>
              <w:top w:w="432" w:type="dxa"/>
            </w:tcMar>
          </w:tcPr>
          <w:p w:rsidR="00241E02" w:rsidRDefault="00241E02" w:rsidP="00913946">
            <w:pPr>
              <w:rPr>
                <w:sz w:val="28"/>
              </w:rPr>
            </w:pPr>
          </w:p>
        </w:tc>
      </w:tr>
      <w:tr w:rsidR="001D0BF1" w:rsidRPr="00CF1A49" w:rsidTr="00F8110E">
        <w:tblPrEx>
          <w:tblBorders>
            <w:left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rPr>
          <w:gridAfter w:val="1"/>
          <w:wAfter w:w="424" w:type="dxa"/>
        </w:trPr>
        <w:tc>
          <w:tcPr>
            <w:tcW w:w="10827" w:type="dxa"/>
            <w:gridSpan w:val="3"/>
          </w:tcPr>
          <w:p w:rsidR="001E3120" w:rsidRPr="00CF1A49" w:rsidRDefault="001E3120" w:rsidP="001D0BF1">
            <w:pPr>
              <w:contextualSpacing w:val="0"/>
            </w:pPr>
          </w:p>
        </w:tc>
      </w:tr>
      <w:tr w:rsidR="00F61DF9" w:rsidRPr="00CF1A49" w:rsidTr="00F8110E">
        <w:tblPrEx>
          <w:tblBorders>
            <w:left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rPr>
          <w:gridAfter w:val="1"/>
          <w:wAfter w:w="424" w:type="dxa"/>
        </w:trPr>
        <w:tc>
          <w:tcPr>
            <w:tcW w:w="10827" w:type="dxa"/>
            <w:gridSpan w:val="3"/>
            <w:tcMar>
              <w:top w:w="216" w:type="dxa"/>
            </w:tcMar>
          </w:tcPr>
          <w:p w:rsidR="00F61DF9" w:rsidRDefault="00F61DF9" w:rsidP="00F61DF9"/>
        </w:tc>
      </w:tr>
      <w:tr w:rsidR="00B50068" w:rsidRPr="00CF1A49" w:rsidTr="00F8110E">
        <w:tblPrEx>
          <w:tblBorders>
            <w:left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rPr>
          <w:gridAfter w:val="1"/>
          <w:wAfter w:w="424" w:type="dxa"/>
        </w:trPr>
        <w:tc>
          <w:tcPr>
            <w:tcW w:w="10827" w:type="dxa"/>
            <w:gridSpan w:val="3"/>
            <w:tcMar>
              <w:top w:w="216" w:type="dxa"/>
            </w:tcMar>
          </w:tcPr>
          <w:p w:rsidR="00B50068" w:rsidRDefault="00B50068" w:rsidP="00F61DF9"/>
        </w:tc>
      </w:tr>
      <w:tr w:rsidR="001D0BF1" w:rsidRPr="00CF1A49" w:rsidTr="00F8110E">
        <w:tblPrEx>
          <w:tblBorders>
            <w:left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rPr>
          <w:gridAfter w:val="1"/>
          <w:wAfter w:w="424" w:type="dxa"/>
        </w:trPr>
        <w:tc>
          <w:tcPr>
            <w:tcW w:w="10827" w:type="dxa"/>
            <w:gridSpan w:val="3"/>
          </w:tcPr>
          <w:p w:rsidR="007538DC" w:rsidRPr="00CF1A49" w:rsidRDefault="007538DC" w:rsidP="007538DC">
            <w:pPr>
              <w:contextualSpacing w:val="0"/>
            </w:pPr>
          </w:p>
        </w:tc>
      </w:tr>
      <w:tr w:rsidR="00F61DF9" w:rsidRPr="00CF1A49" w:rsidTr="00F8110E">
        <w:tblPrEx>
          <w:tblBorders>
            <w:left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rPr>
          <w:gridAfter w:val="1"/>
          <w:wAfter w:w="424" w:type="dxa"/>
        </w:trPr>
        <w:tc>
          <w:tcPr>
            <w:tcW w:w="10827" w:type="dxa"/>
            <w:gridSpan w:val="3"/>
            <w:tcMar>
              <w:top w:w="216" w:type="dxa"/>
            </w:tcMar>
          </w:tcPr>
          <w:p w:rsidR="00F61DF9" w:rsidRDefault="00F61DF9" w:rsidP="00F61DF9"/>
        </w:tc>
      </w:tr>
    </w:tbl>
    <w:p w:rsidR="00486277" w:rsidRPr="00CF1A49" w:rsidRDefault="00486277" w:rsidP="00486277">
      <w:pPr>
        <w:pStyle w:val="Heading1"/>
      </w:pPr>
    </w:p>
    <w:sectPr w:rsidR="00486277" w:rsidRPr="00CF1A49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F88" w:rsidRDefault="00B13F88" w:rsidP="0068194B">
      <w:r>
        <w:separator/>
      </w:r>
    </w:p>
    <w:p w:rsidR="00B13F88" w:rsidRDefault="00B13F88"/>
    <w:p w:rsidR="00B13F88" w:rsidRDefault="00B13F88"/>
  </w:endnote>
  <w:endnote w:type="continuationSeparator" w:id="0">
    <w:p w:rsidR="00B13F88" w:rsidRDefault="00B13F88" w:rsidP="0068194B">
      <w:r>
        <w:continuationSeparator/>
      </w:r>
    </w:p>
    <w:p w:rsidR="00B13F88" w:rsidRDefault="00B13F88"/>
    <w:p w:rsidR="00B13F88" w:rsidRDefault="00B13F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20EF" w:rsidRDefault="00A320E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505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F88" w:rsidRDefault="00B13F88" w:rsidP="0068194B">
      <w:r>
        <w:separator/>
      </w:r>
    </w:p>
    <w:p w:rsidR="00B13F88" w:rsidRDefault="00B13F88"/>
    <w:p w:rsidR="00B13F88" w:rsidRDefault="00B13F88"/>
  </w:footnote>
  <w:footnote w:type="continuationSeparator" w:id="0">
    <w:p w:rsidR="00B13F88" w:rsidRDefault="00B13F88" w:rsidP="0068194B">
      <w:r>
        <w:continuationSeparator/>
      </w:r>
    </w:p>
    <w:p w:rsidR="00B13F88" w:rsidRDefault="00B13F88"/>
    <w:p w:rsidR="00B13F88" w:rsidRDefault="00B13F8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0EF" w:rsidRPr="004E01EB" w:rsidRDefault="00A320EF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41C534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54D6BCA"/>
    <w:multiLevelType w:val="hybridMultilevel"/>
    <w:tmpl w:val="E054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50EC0"/>
    <w:multiLevelType w:val="hybridMultilevel"/>
    <w:tmpl w:val="2EF86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EC4769E"/>
    <w:multiLevelType w:val="hybridMultilevel"/>
    <w:tmpl w:val="DA462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84260A"/>
    <w:multiLevelType w:val="hybridMultilevel"/>
    <w:tmpl w:val="EC423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113507"/>
    <w:multiLevelType w:val="hybridMultilevel"/>
    <w:tmpl w:val="1320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037743F"/>
    <w:multiLevelType w:val="hybridMultilevel"/>
    <w:tmpl w:val="E782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D5A0A"/>
    <w:multiLevelType w:val="hybridMultilevel"/>
    <w:tmpl w:val="04EA0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B64768"/>
    <w:multiLevelType w:val="hybridMultilevel"/>
    <w:tmpl w:val="5CD60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17407"/>
    <w:multiLevelType w:val="hybridMultilevel"/>
    <w:tmpl w:val="FF88B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EDA4496"/>
    <w:multiLevelType w:val="hybridMultilevel"/>
    <w:tmpl w:val="E06AF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BF4833"/>
    <w:multiLevelType w:val="hybridMultilevel"/>
    <w:tmpl w:val="10F8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22767C"/>
    <w:multiLevelType w:val="hybridMultilevel"/>
    <w:tmpl w:val="A648A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C76434"/>
    <w:multiLevelType w:val="hybridMultilevel"/>
    <w:tmpl w:val="F6141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5406D2"/>
    <w:multiLevelType w:val="hybridMultilevel"/>
    <w:tmpl w:val="A9FCA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D86DF9"/>
    <w:multiLevelType w:val="hybridMultilevel"/>
    <w:tmpl w:val="58DEA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6"/>
  </w:num>
  <w:num w:numId="8">
    <w:abstractNumId w:val="2"/>
  </w:num>
  <w:num w:numId="9">
    <w:abstractNumId w:val="21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4"/>
  </w:num>
  <w:num w:numId="15">
    <w:abstractNumId w:val="22"/>
  </w:num>
  <w:num w:numId="16">
    <w:abstractNumId w:val="25"/>
  </w:num>
  <w:num w:numId="17">
    <w:abstractNumId w:val="27"/>
  </w:num>
  <w:num w:numId="18">
    <w:abstractNumId w:val="26"/>
  </w:num>
  <w:num w:numId="19">
    <w:abstractNumId w:val="19"/>
  </w:num>
  <w:num w:numId="20">
    <w:abstractNumId w:val="10"/>
  </w:num>
  <w:num w:numId="21">
    <w:abstractNumId w:val="13"/>
  </w:num>
  <w:num w:numId="22">
    <w:abstractNumId w:val="20"/>
  </w:num>
  <w:num w:numId="23">
    <w:abstractNumId w:val="14"/>
  </w:num>
  <w:num w:numId="24">
    <w:abstractNumId w:val="15"/>
  </w:num>
  <w:num w:numId="25">
    <w:abstractNumId w:val="23"/>
  </w:num>
  <w:num w:numId="26">
    <w:abstractNumId w:val="17"/>
  </w:num>
  <w:num w:numId="27">
    <w:abstractNumId w:val="18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068"/>
    <w:rsid w:val="000001EF"/>
    <w:rsid w:val="00007322"/>
    <w:rsid w:val="00007728"/>
    <w:rsid w:val="00015EC5"/>
    <w:rsid w:val="00024584"/>
    <w:rsid w:val="00024730"/>
    <w:rsid w:val="00055E95"/>
    <w:rsid w:val="0007021F"/>
    <w:rsid w:val="000B2BA5"/>
    <w:rsid w:val="000B7540"/>
    <w:rsid w:val="000F2F8C"/>
    <w:rsid w:val="0010006E"/>
    <w:rsid w:val="001045A8"/>
    <w:rsid w:val="00114A91"/>
    <w:rsid w:val="0011505E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E02"/>
    <w:rsid w:val="00241FDB"/>
    <w:rsid w:val="0024720C"/>
    <w:rsid w:val="002617AE"/>
    <w:rsid w:val="002638D0"/>
    <w:rsid w:val="002647D3"/>
    <w:rsid w:val="00272C76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67F56"/>
    <w:rsid w:val="00381A71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77AB3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16495"/>
    <w:rsid w:val="00566A35"/>
    <w:rsid w:val="0056701E"/>
    <w:rsid w:val="005740D7"/>
    <w:rsid w:val="00590752"/>
    <w:rsid w:val="005A0F26"/>
    <w:rsid w:val="005A1B10"/>
    <w:rsid w:val="005A6850"/>
    <w:rsid w:val="005B1B1B"/>
    <w:rsid w:val="005B207F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96EBB"/>
    <w:rsid w:val="006A1085"/>
    <w:rsid w:val="006A1962"/>
    <w:rsid w:val="006B5D48"/>
    <w:rsid w:val="006B7D7B"/>
    <w:rsid w:val="006C1A5E"/>
    <w:rsid w:val="006C49BE"/>
    <w:rsid w:val="006D37FE"/>
    <w:rsid w:val="006E1507"/>
    <w:rsid w:val="00712D8B"/>
    <w:rsid w:val="007273B7"/>
    <w:rsid w:val="00733E0A"/>
    <w:rsid w:val="007423C5"/>
    <w:rsid w:val="0074403D"/>
    <w:rsid w:val="00746D44"/>
    <w:rsid w:val="007538DC"/>
    <w:rsid w:val="00757803"/>
    <w:rsid w:val="007626E2"/>
    <w:rsid w:val="0079206B"/>
    <w:rsid w:val="00796076"/>
    <w:rsid w:val="007C0566"/>
    <w:rsid w:val="007C606B"/>
    <w:rsid w:val="007E6A61"/>
    <w:rsid w:val="00801140"/>
    <w:rsid w:val="00803404"/>
    <w:rsid w:val="00833B38"/>
    <w:rsid w:val="00834955"/>
    <w:rsid w:val="00855B59"/>
    <w:rsid w:val="00860461"/>
    <w:rsid w:val="0086487C"/>
    <w:rsid w:val="00870B20"/>
    <w:rsid w:val="008829F8"/>
    <w:rsid w:val="00885897"/>
    <w:rsid w:val="008A6538"/>
    <w:rsid w:val="008B5606"/>
    <w:rsid w:val="008C7056"/>
    <w:rsid w:val="008E1814"/>
    <w:rsid w:val="008F3B14"/>
    <w:rsid w:val="00901899"/>
    <w:rsid w:val="0090344B"/>
    <w:rsid w:val="0090408C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29BA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20EF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766E"/>
    <w:rsid w:val="00B10EBE"/>
    <w:rsid w:val="00B13F88"/>
    <w:rsid w:val="00B236F1"/>
    <w:rsid w:val="00B50068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15DE"/>
    <w:rsid w:val="00BB4E51"/>
    <w:rsid w:val="00BD431F"/>
    <w:rsid w:val="00BE423E"/>
    <w:rsid w:val="00BF61AC"/>
    <w:rsid w:val="00C47FA6"/>
    <w:rsid w:val="00C563FF"/>
    <w:rsid w:val="00C57FC6"/>
    <w:rsid w:val="00C66A7D"/>
    <w:rsid w:val="00C779DA"/>
    <w:rsid w:val="00C814F7"/>
    <w:rsid w:val="00C8231A"/>
    <w:rsid w:val="00CA4B4D"/>
    <w:rsid w:val="00CA55A9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2742"/>
    <w:rsid w:val="00D60F0B"/>
    <w:rsid w:val="00D66A52"/>
    <w:rsid w:val="00D66EFA"/>
    <w:rsid w:val="00D7097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10AB"/>
    <w:rsid w:val="00DF4D6C"/>
    <w:rsid w:val="00E01923"/>
    <w:rsid w:val="00E14498"/>
    <w:rsid w:val="00E2397A"/>
    <w:rsid w:val="00E254DB"/>
    <w:rsid w:val="00E300FC"/>
    <w:rsid w:val="00E362DB"/>
    <w:rsid w:val="00E5632B"/>
    <w:rsid w:val="00E6505B"/>
    <w:rsid w:val="00E70240"/>
    <w:rsid w:val="00E71E6B"/>
    <w:rsid w:val="00E81CC5"/>
    <w:rsid w:val="00E85A87"/>
    <w:rsid w:val="00E85B4A"/>
    <w:rsid w:val="00E9528E"/>
    <w:rsid w:val="00EA151D"/>
    <w:rsid w:val="00EA5099"/>
    <w:rsid w:val="00EB223C"/>
    <w:rsid w:val="00EC1351"/>
    <w:rsid w:val="00EC4CBF"/>
    <w:rsid w:val="00EE2CA8"/>
    <w:rsid w:val="00EF17E8"/>
    <w:rsid w:val="00EF51D9"/>
    <w:rsid w:val="00F130DD"/>
    <w:rsid w:val="00F136F4"/>
    <w:rsid w:val="00F24884"/>
    <w:rsid w:val="00F476C4"/>
    <w:rsid w:val="00F61DF9"/>
    <w:rsid w:val="00F728F6"/>
    <w:rsid w:val="00F8110E"/>
    <w:rsid w:val="00F81960"/>
    <w:rsid w:val="00F8769D"/>
    <w:rsid w:val="00F91E72"/>
    <w:rsid w:val="00F9350C"/>
    <w:rsid w:val="00F94EB5"/>
    <w:rsid w:val="00F9624D"/>
    <w:rsid w:val="00FA2BBA"/>
    <w:rsid w:val="00FB31C1"/>
    <w:rsid w:val="00FB58F2"/>
    <w:rsid w:val="00FC6AEA"/>
    <w:rsid w:val="00FD35CA"/>
    <w:rsid w:val="00FD3D13"/>
    <w:rsid w:val="00FE288B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E7443C-556E-4EF8-B36D-CC1A61E4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8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hithSury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rsurya1020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900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070C736372E411DBBC0BCBEE34CF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8CBF4-6DD6-484E-861D-A0417A1EE629}"/>
      </w:docPartPr>
      <w:docPartBody>
        <w:p w:rsidR="00BC33D3" w:rsidRDefault="00B31587">
          <w:pPr>
            <w:pStyle w:val="1070C736372E411DBBC0BCBEE34CFFA7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587"/>
    <w:rsid w:val="002B599D"/>
    <w:rsid w:val="00536078"/>
    <w:rsid w:val="006078DB"/>
    <w:rsid w:val="00694DD8"/>
    <w:rsid w:val="007579AF"/>
    <w:rsid w:val="0096028D"/>
    <w:rsid w:val="00982C5A"/>
    <w:rsid w:val="009A2CE4"/>
    <w:rsid w:val="00B31587"/>
    <w:rsid w:val="00B71AA8"/>
    <w:rsid w:val="00BC33D3"/>
    <w:rsid w:val="00D1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DCBA46FDF04DAEA337D70F48A2B4CD">
    <w:name w:val="0BDCBA46FDF04DAEA337D70F48A2B4C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3C109466F5E4EAEA836A31CB0AC2045">
    <w:name w:val="E3C109466F5E4EAEA836A31CB0AC2045"/>
  </w:style>
  <w:style w:type="paragraph" w:customStyle="1" w:styleId="D446E68722DE4153B9AAB29C3D459554">
    <w:name w:val="D446E68722DE4153B9AAB29C3D459554"/>
  </w:style>
  <w:style w:type="paragraph" w:customStyle="1" w:styleId="1070C736372E411DBBC0BCBEE34CFFA7">
    <w:name w:val="1070C736372E411DBBC0BCBEE34CFFA7"/>
  </w:style>
  <w:style w:type="paragraph" w:customStyle="1" w:styleId="35835768A5B1411B84892F611607E531">
    <w:name w:val="35835768A5B1411B84892F611607E531"/>
  </w:style>
  <w:style w:type="paragraph" w:customStyle="1" w:styleId="2E6285DA20B4482AADFB6EC70CA561DD">
    <w:name w:val="2E6285DA20B4482AADFB6EC70CA561DD"/>
  </w:style>
  <w:style w:type="paragraph" w:customStyle="1" w:styleId="2788BA42170C40C888F5C0C4099EA5A8">
    <w:name w:val="2788BA42170C40C888F5C0C4099EA5A8"/>
  </w:style>
  <w:style w:type="paragraph" w:customStyle="1" w:styleId="BAC4016EE9374673B1441A17CBE55B1B">
    <w:name w:val="BAC4016EE9374673B1441A17CBE55B1B"/>
  </w:style>
  <w:style w:type="paragraph" w:customStyle="1" w:styleId="C85F441C384245DCBA7A4A65E00EFB38">
    <w:name w:val="C85F441C384245DCBA7A4A65E00EFB38"/>
  </w:style>
  <w:style w:type="paragraph" w:customStyle="1" w:styleId="BD356F8B46FF4EA6B6D02423F97E33C3">
    <w:name w:val="BD356F8B46FF4EA6B6D02423F97E33C3"/>
  </w:style>
  <w:style w:type="paragraph" w:customStyle="1" w:styleId="18E8CF93AE494691A64EB3FA457CFA26">
    <w:name w:val="18E8CF93AE494691A64EB3FA457CFA26"/>
  </w:style>
  <w:style w:type="paragraph" w:customStyle="1" w:styleId="00B2A0BDDB30492D85DF56E2F2EE543C">
    <w:name w:val="00B2A0BDDB30492D85DF56E2F2EE543C"/>
  </w:style>
  <w:style w:type="paragraph" w:customStyle="1" w:styleId="DF7273CF5A6248A090302FC31CA0ADF2">
    <w:name w:val="DF7273CF5A6248A090302FC31CA0ADF2"/>
  </w:style>
  <w:style w:type="paragraph" w:customStyle="1" w:styleId="EEB66A2C0AA1451A9AF74CC5E8811373">
    <w:name w:val="EEB66A2C0AA1451A9AF74CC5E8811373"/>
  </w:style>
  <w:style w:type="paragraph" w:customStyle="1" w:styleId="97ADA0D792EE4049A60E03E908A9D042">
    <w:name w:val="97ADA0D792EE4049A60E03E908A9D042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7DAB46E42DA4364BF2D6EF1B8428C35">
    <w:name w:val="27DAB46E42DA4364BF2D6EF1B8428C35"/>
  </w:style>
  <w:style w:type="paragraph" w:customStyle="1" w:styleId="D7D91D2B1BEE42E1BAC4D6721715EB2F">
    <w:name w:val="D7D91D2B1BEE42E1BAC4D6721715EB2F"/>
  </w:style>
  <w:style w:type="paragraph" w:customStyle="1" w:styleId="F9D5E6C6ADAF4C58A0DA437B8BF9BB69">
    <w:name w:val="F9D5E6C6ADAF4C58A0DA437B8BF9BB69"/>
  </w:style>
  <w:style w:type="paragraph" w:customStyle="1" w:styleId="35554417B9CF49C9A8FC165F2685687F">
    <w:name w:val="35554417B9CF49C9A8FC165F2685687F"/>
  </w:style>
  <w:style w:type="paragraph" w:customStyle="1" w:styleId="9271926D3FCB4744B63ED7591E152BC2">
    <w:name w:val="9271926D3FCB4744B63ED7591E152BC2"/>
  </w:style>
  <w:style w:type="paragraph" w:customStyle="1" w:styleId="A7D4B74879CB4BDBACB208D768E2DEB0">
    <w:name w:val="A7D4B74879CB4BDBACB208D768E2DEB0"/>
  </w:style>
  <w:style w:type="paragraph" w:customStyle="1" w:styleId="B5C5508AE81D4B71A17E02F712166554">
    <w:name w:val="B5C5508AE81D4B71A17E02F712166554"/>
  </w:style>
  <w:style w:type="paragraph" w:customStyle="1" w:styleId="46A7260AA32B492788D8CFFDE0418E4F">
    <w:name w:val="46A7260AA32B492788D8CFFDE0418E4F"/>
  </w:style>
  <w:style w:type="paragraph" w:customStyle="1" w:styleId="C9594AF71AAA4E729E2A25DFF8F14290">
    <w:name w:val="C9594AF71AAA4E729E2A25DFF8F14290"/>
  </w:style>
  <w:style w:type="paragraph" w:customStyle="1" w:styleId="EC05C86B3E4F4D328C02ED35D5FBE486">
    <w:name w:val="EC05C86B3E4F4D328C02ED35D5FBE486"/>
  </w:style>
  <w:style w:type="paragraph" w:customStyle="1" w:styleId="17FCFE0CC03E441EA3910E6419C4470E">
    <w:name w:val="17FCFE0CC03E441EA3910E6419C4470E"/>
  </w:style>
  <w:style w:type="paragraph" w:customStyle="1" w:styleId="B869B77DC65F40429A36B7C801A1FBA2">
    <w:name w:val="B869B77DC65F40429A36B7C801A1FBA2"/>
  </w:style>
  <w:style w:type="paragraph" w:customStyle="1" w:styleId="0EED46BFA7D94B6282BD32772CCB4249">
    <w:name w:val="0EED46BFA7D94B6282BD32772CCB4249"/>
  </w:style>
  <w:style w:type="paragraph" w:customStyle="1" w:styleId="89DDBDFC105148D19147F689F26781BC">
    <w:name w:val="89DDBDFC105148D19147F689F26781BC"/>
  </w:style>
  <w:style w:type="paragraph" w:customStyle="1" w:styleId="EAFF78A0FB804D009647038003652035">
    <w:name w:val="EAFF78A0FB804D009647038003652035"/>
  </w:style>
  <w:style w:type="paragraph" w:customStyle="1" w:styleId="6EFEDE5928C64C358D55782907102767">
    <w:name w:val="6EFEDE5928C64C358D55782907102767"/>
  </w:style>
  <w:style w:type="paragraph" w:customStyle="1" w:styleId="39EAC250F94A424CB31269B5F3D88271">
    <w:name w:val="39EAC250F94A424CB31269B5F3D88271"/>
  </w:style>
  <w:style w:type="paragraph" w:customStyle="1" w:styleId="22AC618206894307B1D2C7C45278D16D">
    <w:name w:val="22AC618206894307B1D2C7C45278D16D"/>
  </w:style>
  <w:style w:type="paragraph" w:customStyle="1" w:styleId="D277C08535BE4E1D9B88F5963D406E78">
    <w:name w:val="D277C08535BE4E1D9B88F5963D406E78"/>
  </w:style>
  <w:style w:type="paragraph" w:customStyle="1" w:styleId="B6538849769F455181AA1606B33854A8">
    <w:name w:val="B6538849769F455181AA1606B33854A8"/>
  </w:style>
  <w:style w:type="paragraph" w:customStyle="1" w:styleId="65DDFBE04B154BEA8CB981CAFEA3FF94">
    <w:name w:val="65DDFBE04B154BEA8CB981CAFEA3FF94"/>
  </w:style>
  <w:style w:type="paragraph" w:customStyle="1" w:styleId="468FDC59E8164D25BE08754DA0E1D812">
    <w:name w:val="468FDC59E8164D25BE08754DA0E1D812"/>
  </w:style>
  <w:style w:type="paragraph" w:customStyle="1" w:styleId="815F47646FF24E8F9D6165A951671D59">
    <w:name w:val="815F47646FF24E8F9D6165A951671D59"/>
  </w:style>
  <w:style w:type="paragraph" w:customStyle="1" w:styleId="EA4EDFBEAFE5458A9AB4F286D3282285">
    <w:name w:val="EA4EDFBEAFE5458A9AB4F286D3282285"/>
  </w:style>
  <w:style w:type="paragraph" w:customStyle="1" w:styleId="10E68FA6ACCB4BEBBAABB4704B76C742">
    <w:name w:val="10E68FA6ACCB4BEBBAABB4704B76C742"/>
  </w:style>
  <w:style w:type="paragraph" w:customStyle="1" w:styleId="B3692EE0656548C1872A2A47A0689BFB">
    <w:name w:val="B3692EE0656548C1872A2A47A0689B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54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Surya</dc:creator>
  <cp:keywords/>
  <dc:description/>
  <cp:lastModifiedBy>Rohith surya Podugu</cp:lastModifiedBy>
  <cp:revision>13</cp:revision>
  <cp:lastPrinted>2018-10-09T13:35:00Z</cp:lastPrinted>
  <dcterms:created xsi:type="dcterms:W3CDTF">2018-09-05T11:27:00Z</dcterms:created>
  <dcterms:modified xsi:type="dcterms:W3CDTF">2018-10-09T14:31:00Z</dcterms:modified>
  <cp:category/>
</cp:coreProperties>
</file>